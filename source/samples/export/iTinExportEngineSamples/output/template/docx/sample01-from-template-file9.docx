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FINA OIL &amp; CHEMICAL CO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0369019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ATLANTA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