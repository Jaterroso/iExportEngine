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22AC" w:rsidRPr="00735FD9" w:rsidRDefault="009E3AE6">
      <w:pPr>
        <w:pStyle w:val="Puesto"/>
        <w:rPr>
          <w:noProof/>
          <w:sz w:val="48"/>
          <w:szCs w:val="48"/>
          <w:lang w:val="es-ES"/>
        </w:rPr>
      </w:pPr>
      <w:r>
        <w:rPr>
          <w:rFonts w:ascii="Trebuchet MS" w:hAnsi="Trebuchet MS"/>
          <w:noProof/>
          <w:color w:val="90C226"/>
          <w:sz w:val="48"/>
          <w:szCs w:val="48"/>
          <w:lang w:val="es-ES"/>
        </w:rPr>
        <w:t>FILM SALVAGE COMPANY</w:t>
      </w:r>
    </w:p>
    <w:p w:rsidR="002522AC" w:rsidRPr="00F242A9" w:rsidRDefault="009E3AE6">
      <w:pPr>
        <w:pStyle w:val="Ttulo1"/>
        <w:rPr>
          <w:rFonts w:ascii="Trebuchet MS" w:hAnsi="Trebuchet MS"/>
          <w:noProof/>
          <w:color w:val="90C226"/>
          <w:lang w:val="es-ES"/>
        </w:rPr>
      </w:pPr>
      <w:r>
        <w:rPr>
          <w:rFonts w:ascii="Trebuchet MS" w:hAnsi="Trebuchet MS"/>
          <w:noProof/>
          <w:color w:val="90C226"/>
          <w:lang w:val="es-ES"/>
        </w:rPr>
        <w:t>0033511</w:t>
      </w:r>
      <w:r w:rsidR="00F242A9">
        <w:rPr>
          <w:rFonts w:ascii="Trebuchet MS" w:hAnsi="Trebuchet MS"/>
          <w:noProof/>
          <w:color w:val="90C226"/>
          <w:lang w:val="es-ES"/>
        </w:rPr>
        <w:t xml:space="preserve">                                                              </w:t>
      </w:r>
    </w:p>
    <w:p w:rsidR="002522AC" w:rsidRPr="00E30044" w:rsidRDefault="00E30044">
      <w:pPr>
        <w:rPr>
          <w:noProof/>
          <w:lang w:val="es-ES"/>
        </w:rPr>
      </w:pPr>
      <w:r w:rsidRPr="00E30044">
        <w:rPr>
          <w:rFonts w:ascii="Trebuchet MS" w:hAnsi="Trebuchet MS"/>
          <w:noProof/>
          <w:lang w:val="es-ES"/>
        </w:rPr>
        <w:t xml:space="preserve">Para poder aprovechar el diseño de esta plantilla, use la galería de estilos de la pestaña Inicio. Puede dar formato a los encabezados mediante los estilos de encabezado o resaltar texto importante con otros estilos, como Énfasis o Cita destacada. </w:t>
      </w:r>
      <w:r>
        <w:rPr>
          <w:rFonts w:ascii="Trebuchet MS" w:hAnsi="Trebuchet MS"/>
          <w:b/>
          <w:noProof/>
          <w:color w:val="70AD47"/>
          <w:spacing w:val="10"/>
          <w:sz w:val="24"/>
          <w:szCs w:val="24"/>
          <w:highlight w:val="yellow"/>
          <w:lang w:val="es-E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MOUNTAIN CITY</w:t>
      </w:r>
      <w:r w:rsidR="00D32557" w:rsidRPr="00D32557">
        <w:rPr>
          <w:rFonts w:ascii="Trebuchet MS" w:hAnsi="Trebuchet MS"/>
          <w:b/>
          <w:noProof/>
          <w:color w:val="70AD47"/>
          <w:spacing w:val="10"/>
          <w:lang w:val="es-E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</w:t>
      </w:r>
      <w:r w:rsidRPr="00E30044">
        <w:rPr>
          <w:rFonts w:ascii="Trebuchet MS" w:hAnsi="Trebuchet MS"/>
          <w:noProof/>
          <w:lang w:val="es-ES"/>
        </w:rPr>
        <w:t>Estos estilos ya vienen preparados para ofrecer el mejor aspecto juntos y para ayudarle a comunicar sus ideas.</w:t>
      </w:r>
    </w:p>
    <w:p w:rsidR="00C0519B" w:rsidRPr="00C0519B" w:rsidRDefault="00E30044" w:rsidP="00C0519B">
      <w:pPr>
        <w:pStyle w:val="HTMLconformatoprevio"/>
        <w:shd w:val="clear" w:color="auto" w:fill="FFFFFF"/>
        <w:rPr>
          <w:rFonts w:ascii="Consolas" w:hAnsi="Consolas" w:cs="Consolas"/>
          <w:color w:val="000000"/>
        </w:rPr>
      </w:pPr>
      <w:r w:rsidRPr="00E30044">
        <w:rPr>
          <w:rFonts w:ascii="Trebuchet MS" w:hAnsi="Trebuchet MS"/>
          <w:noProof/>
        </w:rPr>
        <w:t>Continúe para probarlo.</w:t>
      </w:r>
      <w:bookmarkStart w:id="0" w:name="_GoBack"/>
      <w:bookmarkEnd w:id="0"/>
    </w:p>
    <w:p w:rsidR="002522AC" w:rsidRPr="00E30044" w:rsidRDefault="002522AC">
      <w:pPr>
        <w:rPr>
          <w:noProof/>
          <w:lang w:val="es-ES"/>
        </w:rPr>
      </w:pPr>
    </w:p>
    <w:sectPr w:rsidR="002522AC" w:rsidRPr="00E3004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STXinwe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ZYaoTi">
    <w:altName w:val="方正姚体"/>
    <w:panose1 w:val="00000000000000000000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3B4"/>
    <w:rsid w:val="00110829"/>
    <w:rsid w:val="002522AC"/>
    <w:rsid w:val="003012E9"/>
    <w:rsid w:val="00485007"/>
    <w:rsid w:val="004F17E6"/>
    <w:rsid w:val="00735FD9"/>
    <w:rsid w:val="00804B9E"/>
    <w:rsid w:val="008833B4"/>
    <w:rsid w:val="009E3AE6"/>
    <w:rsid w:val="00AB0093"/>
    <w:rsid w:val="00C0519B"/>
    <w:rsid w:val="00CD72C3"/>
    <w:rsid w:val="00CE4E14"/>
    <w:rsid w:val="00D054AC"/>
    <w:rsid w:val="00D32557"/>
    <w:rsid w:val="00E30044"/>
    <w:rsid w:val="00F24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785702-1751-47BB-A196-813D8AB11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pBdr>
        <w:bottom w:val="single" w:sz="4" w:space="1" w:color="90C226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90C226" w:themeColor="accen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90C226" w:themeColor="accent1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595959" w:themeColor="text1" w:themeTint="A6"/>
    </w:rPr>
  </w:style>
  <w:style w:type="character" w:styleId="nfasis">
    <w:name w:val="Emphasis"/>
    <w:basedOn w:val="Fuentedeprrafopredeter"/>
    <w:uiPriority w:val="20"/>
    <w:qFormat/>
    <w:rPr>
      <w:i/>
      <w:iCs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styleId="Referenciasutil">
    <w:name w:val="Subtle Reference"/>
    <w:basedOn w:val="Fuentedeprrafopredeter"/>
    <w:uiPriority w:val="31"/>
    <w:qFormat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Pr>
      <w:b/>
      <w:bCs/>
      <w:smallCaps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04040" w:themeColor="text1" w:themeTint="BF"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Sinespaciado">
    <w:name w:val="No Spacing"/>
    <w:uiPriority w:val="1"/>
    <w:qFormat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051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0519B"/>
    <w:rPr>
      <w:rFonts w:ascii="Courier New" w:eastAsia="Times New Roman" w:hAnsi="Courier New" w:cs="Courier New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0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na\AppData\Roaming\Microsoft\Plantillas\Dise&#241;o%20de%20faceta%20(en%20blanco).dotx" TargetMode="Externa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A06CB4F-E30C-4771-94AE-F7169303B6D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faceta (en blanco).dotx</Template>
  <TotalTime>10</TotalTime>
  <Pages>1</Pages>
  <Words>72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fdo.garcia.vega@gmail.com</dc:creator>
  <cp:keywords/>
  <cp:lastModifiedBy>asna</cp:lastModifiedBy>
  <cp:revision>18</cp:revision>
  <dcterms:created xsi:type="dcterms:W3CDTF">2013-04-04T23:37:00Z</dcterms:created>
  <dcterms:modified xsi:type="dcterms:W3CDTF">2013-05-10T13:59:00Z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TC034577059991</vt:lpwstr>
  </property>
</Properties>
</file>