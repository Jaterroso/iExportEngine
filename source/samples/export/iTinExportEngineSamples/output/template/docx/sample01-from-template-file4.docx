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FIELD CONTAINER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0035841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MARSEILLES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